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65"/>
        <w:tblW w:w="105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4"/>
        <w:gridCol w:w="804"/>
        <w:gridCol w:w="6242"/>
      </w:tblGrid>
      <w:tr w:rsidR="001B2ABD" w:rsidRPr="00D407B2" w:rsidTr="00446984">
        <w:trPr>
          <w:trHeight w:val="4315"/>
        </w:trPr>
        <w:tc>
          <w:tcPr>
            <w:tcW w:w="3544" w:type="dxa"/>
            <w:vAlign w:val="bottom"/>
          </w:tcPr>
          <w:p w:rsidR="00821EBA" w:rsidRPr="00C4468D" w:rsidRDefault="00821EBA" w:rsidP="00821EBA">
            <w:pPr>
              <w:jc w:val="center"/>
              <w:rPr>
                <w:lang w:val="ro-RO"/>
              </w:rPr>
            </w:pPr>
          </w:p>
          <w:p w:rsidR="001B2ABD" w:rsidRPr="00D407B2" w:rsidRDefault="001B2ABD" w:rsidP="00421874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D407B2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991360" cy="2102485"/>
                      <wp:effectExtent l="76200" t="76200" r="85090" b="88265"/>
                      <wp:docPr id="2" name="Овал 2" title="Профессиональное портретное фото мужчин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91360" cy="21024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15536" r="-21900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softEdge rad="0"/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21EBA" w:rsidRDefault="00821EB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Овал 2" o:spid="_x0000_s1026" alt="Название: Профессиональное портретное фото мужчины" style="width:156.8pt;height:165.5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:rsidR="00821EBA" w:rsidRDefault="00821EBA"/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04" w:type="dxa"/>
          </w:tcPr>
          <w:p w:rsidR="001B2ABD" w:rsidRPr="00D407B2" w:rsidRDefault="001B2ABD" w:rsidP="00421874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42" w:type="dxa"/>
            <w:vAlign w:val="bottom"/>
          </w:tcPr>
          <w:p w:rsidR="00BD6D29" w:rsidRPr="00494FDD" w:rsidRDefault="00BD6D29" w:rsidP="00421874">
            <w:pPr>
              <w:pStyle w:val="a6"/>
              <w:rPr>
                <w:noProof/>
                <w:sz w:val="72"/>
                <w:szCs w:val="72"/>
              </w:rPr>
            </w:pPr>
            <w:r w:rsidRPr="00494FDD">
              <w:rPr>
                <w:noProof/>
                <w:sz w:val="72"/>
                <w:szCs w:val="72"/>
              </w:rPr>
              <w:t>Владисав Сергеевич Григорьев</w:t>
            </w:r>
          </w:p>
          <w:p w:rsidR="001B2ABD" w:rsidRPr="008B4D91" w:rsidRDefault="00BD6D29" w:rsidP="00421874">
            <w:pPr>
              <w:pStyle w:val="af2"/>
              <w:rPr>
                <w:noProof/>
                <w:spacing w:val="0"/>
                <w:w w:val="100"/>
              </w:rPr>
            </w:pPr>
            <w:r w:rsidRPr="003C7338">
              <w:rPr>
                <w:noProof/>
                <w:spacing w:val="0"/>
                <w:w w:val="83"/>
                <w:lang w:val="en-US"/>
              </w:rPr>
              <w:t>Junior</w:t>
            </w:r>
            <w:r w:rsidRPr="003C7338">
              <w:rPr>
                <w:noProof/>
                <w:spacing w:val="0"/>
                <w:w w:val="83"/>
              </w:rPr>
              <w:t xml:space="preserve"> </w:t>
            </w:r>
            <w:r w:rsidRPr="003C7338">
              <w:rPr>
                <w:noProof/>
                <w:spacing w:val="0"/>
                <w:w w:val="83"/>
                <w:lang w:val="en-US"/>
              </w:rPr>
              <w:t>data</w:t>
            </w:r>
            <w:r w:rsidRPr="003C7338">
              <w:rPr>
                <w:noProof/>
                <w:spacing w:val="0"/>
                <w:w w:val="83"/>
              </w:rPr>
              <w:t xml:space="preserve"> </w:t>
            </w:r>
            <w:r w:rsidRPr="003C7338">
              <w:rPr>
                <w:noProof/>
                <w:spacing w:val="0"/>
                <w:w w:val="83"/>
                <w:lang w:val="en-US"/>
              </w:rPr>
              <w:t>scientis</w:t>
            </w:r>
            <w:r w:rsidRPr="003C7338">
              <w:rPr>
                <w:noProof/>
                <w:spacing w:val="16"/>
                <w:w w:val="83"/>
                <w:lang w:val="en-US"/>
              </w:rPr>
              <w:t>t</w:t>
            </w:r>
          </w:p>
          <w:p w:rsidR="00631F71" w:rsidRDefault="00631F71" w:rsidP="00421874">
            <w:r>
              <w:t>Формат работы:</w:t>
            </w:r>
          </w:p>
          <w:p w:rsidR="00494FDD" w:rsidRPr="00631F71" w:rsidRDefault="00631F71" w:rsidP="00421874">
            <w:r>
              <w:t>В офисе / Удаленная / по</w:t>
            </w:r>
            <w:r w:rsidR="00494FDD">
              <w:t>лный день / частичная занятость.</w:t>
            </w:r>
          </w:p>
        </w:tc>
      </w:tr>
      <w:tr w:rsidR="001B2ABD" w:rsidRPr="00421874" w:rsidTr="00446984">
        <w:trPr>
          <w:trHeight w:val="10348"/>
        </w:trPr>
        <w:tc>
          <w:tcPr>
            <w:tcW w:w="3544" w:type="dxa"/>
          </w:tcPr>
          <w:sdt>
            <w:sdtPr>
              <w:rPr>
                <w:noProof/>
              </w:rPr>
              <w:id w:val="-1711873194"/>
              <w:placeholder>
                <w:docPart w:val="2985D6ACAC624C4FB96C5543A6292075"/>
              </w:placeholder>
              <w:temporary/>
              <w:showingPlcHdr/>
              <w15:appearance w15:val="hidden"/>
            </w:sdtPr>
            <w:sdtEndPr/>
            <w:sdtContent>
              <w:p w:rsidR="001B2ABD" w:rsidRPr="00D407B2" w:rsidRDefault="00036450" w:rsidP="00821EBA">
                <w:pPr>
                  <w:pStyle w:val="31"/>
                  <w:ind w:firstLine="22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 себе</w:t>
                </w:r>
              </w:p>
            </w:sdtContent>
          </w:sdt>
          <w:p w:rsidR="001842C4" w:rsidRDefault="00446984" w:rsidP="00446984">
            <w:pPr>
              <w:jc w:val="both"/>
              <w:rPr>
                <w:noProof/>
              </w:rPr>
            </w:pPr>
            <w:r w:rsidRPr="00446984">
              <w:rPr>
                <w:noProof/>
              </w:rPr>
              <w:t xml:space="preserve">  </w:t>
            </w:r>
            <w:r w:rsidR="006E04BA">
              <w:rPr>
                <w:noProof/>
              </w:rPr>
              <w:t>Долгое время я работал по профильной специальности инженером-конструктором вырос до главного конструктора</w:t>
            </w:r>
            <w:r w:rsidR="001842C4">
              <w:rPr>
                <w:noProof/>
              </w:rPr>
              <w:t>.</w:t>
            </w:r>
            <w:r w:rsidR="006E04BA">
              <w:rPr>
                <w:noProof/>
              </w:rPr>
              <w:t xml:space="preserve"> </w:t>
            </w:r>
            <w:r w:rsidR="001842C4">
              <w:rPr>
                <w:noProof/>
              </w:rPr>
              <w:t>В мои обязанности входили расчеты</w:t>
            </w:r>
            <w:r w:rsidR="006E04BA">
              <w:rPr>
                <w:noProof/>
              </w:rPr>
              <w:t xml:space="preserve">, </w:t>
            </w:r>
            <w:r w:rsidR="001842C4">
              <w:rPr>
                <w:noProof/>
              </w:rPr>
              <w:t>работа со смежникми, с заказчиками, ведение деловой переписки,  экспертиза объектов, аторский и технический надзоры и прочее.</w:t>
            </w:r>
          </w:p>
          <w:p w:rsidR="001842C4" w:rsidRDefault="001842C4" w:rsidP="00446984">
            <w:pPr>
              <w:jc w:val="both"/>
              <w:rPr>
                <w:noProof/>
              </w:rPr>
            </w:pPr>
            <w:r>
              <w:rPr>
                <w:noProof/>
              </w:rPr>
              <w:t>Я понял что моему мозгу этого мало и необходио что-то еще…</w:t>
            </w:r>
          </w:p>
          <w:p w:rsidR="001842C4" w:rsidRPr="001842C4" w:rsidRDefault="00446984" w:rsidP="00446984">
            <w:pPr>
              <w:jc w:val="both"/>
              <w:rPr>
                <w:noProof/>
              </w:rPr>
            </w:pPr>
            <w:r w:rsidRPr="00446984">
              <w:rPr>
                <w:noProof/>
              </w:rPr>
              <w:t xml:space="preserve">  </w:t>
            </w:r>
            <w:r w:rsidR="001842C4">
              <w:rPr>
                <w:noProof/>
              </w:rPr>
              <w:t xml:space="preserve">Увидев как развивается рынок </w:t>
            </w:r>
            <w:r w:rsidR="001842C4">
              <w:rPr>
                <w:noProof/>
                <w:lang w:val="en-US"/>
              </w:rPr>
              <w:t>IT</w:t>
            </w:r>
            <w:r w:rsidR="001842C4">
              <w:rPr>
                <w:noProof/>
              </w:rPr>
              <w:t xml:space="preserve"> и стагнирует рынок строительства, я решил коорднально переквалифицироваться.</w:t>
            </w:r>
          </w:p>
          <w:p w:rsidR="00036450" w:rsidRPr="00D407B2" w:rsidRDefault="00036450" w:rsidP="00421874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B0FAF3022FAE4AD09116A89B0F436FD1"/>
              </w:placeholder>
              <w:temporary/>
              <w:showingPlcHdr/>
              <w15:appearance w15:val="hidden"/>
            </w:sdtPr>
            <w:sdtEndPr/>
            <w:sdtContent>
              <w:p w:rsidR="00036450" w:rsidRPr="00D407B2" w:rsidRDefault="00CB0055" w:rsidP="00421874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Контактные данные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411C9F7BB28344139DE5D59AE5289F01"/>
              </w:placeholder>
              <w:temporary/>
              <w:showingPlcHdr/>
              <w15:appearance w15:val="hidden"/>
            </w:sdtPr>
            <w:sdtEndPr/>
            <w:sdtContent>
              <w:p w:rsidR="004D3011" w:rsidRPr="00D407B2" w:rsidRDefault="004D3011" w:rsidP="00421874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ТЕЛЕФОН:</w:t>
                </w:r>
              </w:p>
            </w:sdtContent>
          </w:sdt>
          <w:p w:rsidR="004D3011" w:rsidRPr="00D407B2" w:rsidRDefault="00687D8B" w:rsidP="00421874">
            <w:pPr>
              <w:rPr>
                <w:noProof/>
              </w:rPr>
            </w:pPr>
            <w:r>
              <w:rPr>
                <w:noProof/>
              </w:rPr>
              <w:t>(965) 000 38 48</w:t>
            </w:r>
          </w:p>
          <w:p w:rsidR="004D3011" w:rsidRPr="00D407B2" w:rsidRDefault="004D3011" w:rsidP="00421874">
            <w:pPr>
              <w:rPr>
                <w:noProof/>
              </w:rPr>
            </w:pPr>
          </w:p>
          <w:p w:rsidR="004D3011" w:rsidRPr="00D407B2" w:rsidRDefault="004D3011" w:rsidP="00421874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D9B85F47DB934005AA44FCBF4D230C9C"/>
              </w:placeholder>
              <w:temporary/>
              <w:showingPlcHdr/>
              <w15:appearance w15:val="hidden"/>
            </w:sdtPr>
            <w:sdtEndPr/>
            <w:sdtContent>
              <w:p w:rsidR="004D3011" w:rsidRPr="00D407B2" w:rsidRDefault="004D3011" w:rsidP="00421874">
                <w:pPr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ЭЛЕКТРОННАЯ ПОЧТА:</w:t>
                </w:r>
              </w:p>
            </w:sdtContent>
          </w:sdt>
          <w:p w:rsidR="004142CD" w:rsidRPr="00D407B2" w:rsidRDefault="00687D8B" w:rsidP="00421874">
            <w:pPr>
              <w:rPr>
                <w:noProof/>
              </w:rPr>
            </w:pPr>
            <w:r>
              <w:rPr>
                <w:noProof/>
                <w:color w:val="B85A22" w:themeColor="accent2" w:themeShade="BF"/>
                <w:u w:val="single"/>
                <w:lang w:val="en-US"/>
              </w:rPr>
              <w:t>Vlad</w:t>
            </w:r>
            <w:r w:rsidRPr="008B4D91">
              <w:rPr>
                <w:noProof/>
                <w:color w:val="B85A22" w:themeColor="accent2" w:themeShade="BF"/>
                <w:u w:val="single"/>
              </w:rPr>
              <w:t>98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rus</w:t>
            </w:r>
            <w:r w:rsidRPr="008B4D91">
              <w:rPr>
                <w:noProof/>
                <w:color w:val="B85A22" w:themeColor="accent2" w:themeShade="BF"/>
                <w:u w:val="single"/>
              </w:rPr>
              <w:t>@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mail</w:t>
            </w:r>
            <w:r w:rsidRPr="008B4D91">
              <w:rPr>
                <w:noProof/>
                <w:color w:val="B85A22" w:themeColor="accent2" w:themeShade="BF"/>
                <w:u w:val="single"/>
              </w:rPr>
              <w:t>.</w:t>
            </w:r>
            <w:r>
              <w:rPr>
                <w:noProof/>
                <w:color w:val="B85A22" w:themeColor="accent2" w:themeShade="BF"/>
                <w:u w:val="single"/>
                <w:lang w:val="en-US"/>
              </w:rPr>
              <w:t>ru</w:t>
            </w:r>
          </w:p>
          <w:sdt>
            <w:sdtPr>
              <w:rPr>
                <w:noProof/>
              </w:rPr>
              <w:id w:val="-1444214663"/>
              <w:placeholder>
                <w:docPart w:val="4E696A0534B24AB7A10336402FA50ED1"/>
              </w:placeholder>
              <w:temporary/>
              <w:showingPlcHdr/>
              <w15:appearance w15:val="hidden"/>
            </w:sdtPr>
            <w:sdtEndPr/>
            <w:sdtContent>
              <w:p w:rsidR="004D3011" w:rsidRPr="00D407B2" w:rsidRDefault="00CB0055" w:rsidP="00421874">
                <w:pPr>
                  <w:pStyle w:val="3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Хобби</w:t>
                </w:r>
              </w:p>
            </w:sdtContent>
          </w:sdt>
          <w:p w:rsidR="004D3011" w:rsidRPr="006E04BA" w:rsidRDefault="006E04BA" w:rsidP="00421874">
            <w:pPr>
              <w:rPr>
                <w:noProof/>
              </w:rPr>
            </w:pPr>
            <w:r>
              <w:rPr>
                <w:noProof/>
              </w:rPr>
              <w:t>Путешествия</w:t>
            </w:r>
          </w:p>
          <w:p w:rsidR="004D3011" w:rsidRPr="00D407B2" w:rsidRDefault="006E04BA" w:rsidP="00421874">
            <w:pPr>
              <w:rPr>
                <w:noProof/>
              </w:rPr>
            </w:pPr>
            <w:r>
              <w:rPr>
                <w:noProof/>
              </w:rPr>
              <w:t>Спорт</w:t>
            </w:r>
          </w:p>
          <w:p w:rsidR="00421874" w:rsidRPr="00D407B2" w:rsidRDefault="006E04BA" w:rsidP="00421874">
            <w:pPr>
              <w:rPr>
                <w:noProof/>
              </w:rPr>
            </w:pPr>
            <w:r>
              <w:rPr>
                <w:noProof/>
              </w:rPr>
              <w:t>Математика</w:t>
            </w:r>
          </w:p>
        </w:tc>
        <w:tc>
          <w:tcPr>
            <w:tcW w:w="804" w:type="dxa"/>
          </w:tcPr>
          <w:p w:rsidR="001B2ABD" w:rsidRPr="00D407B2" w:rsidRDefault="001B2ABD" w:rsidP="00421874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242" w:type="dxa"/>
            <w:shd w:val="clear" w:color="auto" w:fill="auto"/>
          </w:tcPr>
          <w:sdt>
            <w:sdtPr>
              <w:rPr>
                <w:noProof/>
              </w:rPr>
              <w:id w:val="1049110328"/>
              <w:placeholder>
                <w:docPart w:val="B4263FEDEF974B858D0D2961BC7B06E5"/>
              </w:placeholder>
              <w:temporary/>
              <w:showingPlcHdr/>
              <w15:appearance w15:val="hidden"/>
            </w:sdtPr>
            <w:sdtEndPr/>
            <w:sdtContent>
              <w:p w:rsidR="001B2ABD" w:rsidRPr="00D407B2" w:rsidRDefault="00E25A26" w:rsidP="00421874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ОБРАЗОВАНИЕ</w:t>
                </w:r>
              </w:p>
            </w:sdtContent>
          </w:sdt>
          <w:p w:rsidR="00036450" w:rsidRPr="00687D8B" w:rsidRDefault="00687D8B" w:rsidP="00421874">
            <w:pPr>
              <w:pStyle w:val="41"/>
              <w:rPr>
                <w:noProof/>
              </w:rPr>
            </w:pPr>
            <w:r>
              <w:rPr>
                <w:noProof/>
              </w:rPr>
              <w:t>Санкт-Петербургский Государственный Политехнический университет</w:t>
            </w:r>
          </w:p>
          <w:p w:rsidR="00036450" w:rsidRDefault="00687D8B" w:rsidP="00421874">
            <w:pPr>
              <w:pStyle w:val="a9"/>
              <w:rPr>
                <w:noProof/>
              </w:rPr>
            </w:pPr>
            <w:r>
              <w:rPr>
                <w:noProof/>
              </w:rPr>
              <w:t>2000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2005</w:t>
            </w:r>
          </w:p>
          <w:p w:rsidR="00700976" w:rsidRPr="00700976" w:rsidRDefault="00700976" w:rsidP="00421874">
            <w:r>
              <w:t>Инженерно-строительный факультет/ Экспертиза и управление</w:t>
            </w:r>
          </w:p>
          <w:p w:rsidR="00036450" w:rsidRPr="00D407B2" w:rsidRDefault="00CC0C6D" w:rsidP="00421874">
            <w:pPr>
              <w:rPr>
                <w:noProof/>
              </w:rPr>
            </w:pPr>
            <w:r w:rsidRPr="00D407B2">
              <w:rPr>
                <w:noProof/>
                <w:lang w:bidi="ru-RU"/>
              </w:rPr>
              <w:t xml:space="preserve"> </w:t>
            </w:r>
          </w:p>
          <w:p w:rsidR="00036450" w:rsidRPr="00D407B2" w:rsidRDefault="00687D8B" w:rsidP="00421874">
            <w:pPr>
              <w:pStyle w:val="41"/>
              <w:rPr>
                <w:noProof/>
              </w:rPr>
            </w:pPr>
            <w:r>
              <w:rPr>
                <w:noProof/>
              </w:rPr>
              <w:t>Нетология</w:t>
            </w:r>
          </w:p>
          <w:p w:rsidR="004142CD" w:rsidRDefault="00687D8B" w:rsidP="00421874">
            <w:pPr>
              <w:pStyle w:val="a9"/>
              <w:rPr>
                <w:noProof/>
              </w:rPr>
            </w:pPr>
            <w:r>
              <w:rPr>
                <w:noProof/>
              </w:rPr>
              <w:t>2019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2020</w:t>
            </w:r>
          </w:p>
          <w:p w:rsidR="00700976" w:rsidRPr="00700976" w:rsidRDefault="00700976" w:rsidP="00421874">
            <w:pPr>
              <w:rPr>
                <w:lang w:val="en-US"/>
              </w:rPr>
            </w:pPr>
            <w:r>
              <w:rPr>
                <w:lang w:val="en-US"/>
              </w:rPr>
              <w:t xml:space="preserve">Data science </w:t>
            </w:r>
          </w:p>
          <w:sdt>
            <w:sdtPr>
              <w:rPr>
                <w:noProof/>
              </w:rPr>
              <w:id w:val="1001553383"/>
              <w:placeholder>
                <w:docPart w:val="A2FD289E93D341E8A5226559A25FED0C"/>
              </w:placeholder>
              <w:temporary/>
              <w:showingPlcHdr/>
              <w15:appearance w15:val="hidden"/>
            </w:sdtPr>
            <w:sdtEndPr/>
            <w:sdtContent>
              <w:p w:rsidR="00036450" w:rsidRPr="00D407B2" w:rsidRDefault="00036450" w:rsidP="00421874">
                <w:pPr>
                  <w:pStyle w:val="21"/>
                  <w:rPr>
                    <w:noProof/>
                  </w:rPr>
                </w:pPr>
                <w:r w:rsidRPr="00D407B2">
                  <w:rPr>
                    <w:noProof/>
                    <w:lang w:bidi="ru-RU"/>
                  </w:rPr>
                  <w:t>ОПЫТ РАБОТЫ</w:t>
                </w:r>
              </w:p>
            </w:sdtContent>
          </w:sdt>
          <w:p w:rsidR="004C1229" w:rsidRPr="004C1229" w:rsidRDefault="004C1229" w:rsidP="004C1229">
            <w:pPr>
              <w:pStyle w:val="41"/>
              <w:rPr>
                <w:noProof/>
                <w:lang w:bidi="ru-RU"/>
              </w:rPr>
            </w:pPr>
            <w:r>
              <w:rPr>
                <w:noProof/>
              </w:rPr>
              <w:t>Переквалификация в учебном центре Нетология</w:t>
            </w:r>
            <w:r w:rsidRPr="00D407B2">
              <w:rPr>
                <w:noProof/>
                <w:lang w:bidi="ru-RU"/>
              </w:rPr>
              <w:t xml:space="preserve"> </w:t>
            </w:r>
            <w:bookmarkStart w:id="0" w:name="_GoBack"/>
            <w:bookmarkEnd w:id="0"/>
          </w:p>
          <w:p w:rsidR="004C1229" w:rsidRPr="00D407B2" w:rsidRDefault="004C1229" w:rsidP="004C1229">
            <w:pPr>
              <w:pStyle w:val="a9"/>
              <w:rPr>
                <w:noProof/>
              </w:rPr>
            </w:pPr>
            <w:r>
              <w:rPr>
                <w:noProof/>
              </w:rPr>
              <w:t>2019</w:t>
            </w:r>
            <w:r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2020</w:t>
            </w:r>
          </w:p>
          <w:p w:rsidR="004C1229" w:rsidRPr="004C1229" w:rsidRDefault="004C1229" w:rsidP="004C1229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Профессия </w:t>
            </w:r>
            <w:r w:rsidRPr="004042C4">
              <w:rPr>
                <w:noProof/>
              </w:rPr>
              <w:t>Data</w:t>
            </w:r>
            <w:r w:rsidRPr="007B0764">
              <w:rPr>
                <w:noProof/>
              </w:rPr>
              <w:t xml:space="preserve"> </w:t>
            </w:r>
            <w:r w:rsidRPr="004042C4">
              <w:rPr>
                <w:noProof/>
              </w:rPr>
              <w:t>Scientist</w:t>
            </w:r>
            <w:r w:rsidRPr="007B0764">
              <w:rPr>
                <w:noProof/>
              </w:rPr>
              <w:t>.</w:t>
            </w:r>
            <w:r w:rsidRPr="004042C4">
              <w:rPr>
                <w:noProof/>
              </w:rPr>
              <w:t xml:space="preserve"> Оп</w:t>
            </w:r>
            <w:r>
              <w:rPr>
                <w:noProof/>
              </w:rPr>
              <w:t xml:space="preserve">тимизация существующих решений. </w:t>
            </w:r>
            <w:r w:rsidRPr="004042C4">
              <w:rPr>
                <w:noProof/>
              </w:rPr>
              <w:t>Исследователь</w:t>
            </w:r>
            <w:r>
              <w:rPr>
                <w:noProof/>
              </w:rPr>
              <w:t xml:space="preserve">ская работа с большими данными. Внесение изменений в БД. Поиск ошибок в БД. </w:t>
            </w:r>
            <w:r w:rsidRPr="004042C4">
              <w:rPr>
                <w:noProof/>
              </w:rPr>
              <w:t xml:space="preserve">Выявление аномалий влияющих </w:t>
            </w:r>
            <w:r>
              <w:rPr>
                <w:noProof/>
              </w:rPr>
              <w:t>на время ожидания при запросе. Сверка данных. Работа с СУБД. SQL запросы,</w:t>
            </w:r>
            <w:r w:rsidRPr="004C1229">
              <w:rPr>
                <w:noProof/>
              </w:rPr>
              <w:t xml:space="preserve"> </w:t>
            </w:r>
            <w:r>
              <w:rPr>
                <w:noProof/>
              </w:rPr>
              <w:t>решение</w:t>
            </w:r>
            <w:r w:rsidRPr="004C1229">
              <w:rPr>
                <w:noProof/>
              </w:rPr>
              <w:t xml:space="preserve"> </w:t>
            </w:r>
            <w:r>
              <w:rPr>
                <w:noProof/>
              </w:rPr>
              <w:t>бизнес</w:t>
            </w:r>
            <w:r w:rsidRPr="004C1229">
              <w:rPr>
                <w:noProof/>
              </w:rPr>
              <w:t xml:space="preserve"> </w:t>
            </w:r>
            <w:r>
              <w:rPr>
                <w:noProof/>
              </w:rPr>
              <w:t>задач</w:t>
            </w:r>
            <w:r w:rsidRPr="004C1229">
              <w:rPr>
                <w:noProof/>
              </w:rPr>
              <w:t xml:space="preserve"> </w:t>
            </w:r>
            <w:r>
              <w:rPr>
                <w:noProof/>
              </w:rPr>
              <w:t>с</w:t>
            </w:r>
            <w:r w:rsidRPr="004C1229">
              <w:rPr>
                <w:noProof/>
              </w:rPr>
              <w:t xml:space="preserve"> </w:t>
            </w:r>
            <w:r>
              <w:rPr>
                <w:noProof/>
              </w:rPr>
              <w:t>применением</w:t>
            </w:r>
            <w:r w:rsidRPr="004C1229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ML</w:t>
            </w:r>
            <w:r w:rsidRPr="004C1229">
              <w:rPr>
                <w:noProof/>
              </w:rPr>
              <w:t>.</w:t>
            </w:r>
          </w:p>
          <w:p w:rsidR="004D3011" w:rsidRPr="00D407B2" w:rsidRDefault="004D3011" w:rsidP="00421874">
            <w:pPr>
              <w:rPr>
                <w:noProof/>
              </w:rPr>
            </w:pPr>
          </w:p>
          <w:p w:rsidR="004C1229" w:rsidRPr="004C1229" w:rsidRDefault="003767A3" w:rsidP="004C1229">
            <w:pPr>
              <w:pStyle w:val="41"/>
              <w:rPr>
                <w:noProof/>
                <w:lang w:bidi="ru-RU"/>
              </w:rPr>
            </w:pPr>
            <w:r>
              <w:rPr>
                <w:noProof/>
              </w:rPr>
              <w:t>Строительные организации</w:t>
            </w:r>
            <w:r w:rsidR="002D3CA3" w:rsidRPr="00D407B2">
              <w:rPr>
                <w:noProof/>
                <w:lang w:bidi="ru-RU"/>
              </w:rPr>
              <w:t xml:space="preserve"> </w:t>
            </w:r>
          </w:p>
          <w:p w:rsidR="004D3011" w:rsidRPr="00D407B2" w:rsidRDefault="003767A3" w:rsidP="00421874">
            <w:pPr>
              <w:pStyle w:val="a9"/>
              <w:rPr>
                <w:noProof/>
              </w:rPr>
            </w:pPr>
            <w:r>
              <w:rPr>
                <w:noProof/>
              </w:rPr>
              <w:t>2017</w:t>
            </w:r>
            <w:r w:rsidR="004142CD"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2019</w:t>
            </w:r>
          </w:p>
          <w:p w:rsidR="004D3011" w:rsidRDefault="003767A3" w:rsidP="00446984">
            <w:pPr>
              <w:jc w:val="both"/>
              <w:rPr>
                <w:noProof/>
                <w:lang w:bidi="ru-RU"/>
              </w:rPr>
            </w:pPr>
            <w:r>
              <w:rPr>
                <w:noProof/>
              </w:rPr>
              <w:t>Главный инженер строительного производства. Мои обязанности заключались в составлении финансовой отчетности, проведении совещаний как со штатными сотрудниками, так и с инвесторами. Управление штатом более 300 человек</w:t>
            </w:r>
            <w:r>
              <w:rPr>
                <w:noProof/>
                <w:lang w:bidi="ru-RU"/>
              </w:rPr>
              <w:t>. Работа с государственными органами и государственной структурой в целом. Получение разного рода з</w:t>
            </w:r>
            <w:r w:rsidR="007B0764">
              <w:rPr>
                <w:noProof/>
                <w:lang w:bidi="ru-RU"/>
              </w:rPr>
              <w:t>аключений. Успешная сдача и введение в эксплуатацию объекта.</w:t>
            </w:r>
          </w:p>
          <w:p w:rsidR="004C1229" w:rsidRDefault="004C1229" w:rsidP="00446984">
            <w:pPr>
              <w:jc w:val="both"/>
              <w:rPr>
                <w:noProof/>
                <w:lang w:bidi="ru-RU"/>
              </w:rPr>
            </w:pPr>
          </w:p>
          <w:p w:rsidR="004C1229" w:rsidRPr="004C1229" w:rsidRDefault="004C1229" w:rsidP="004C1229">
            <w:pPr>
              <w:pStyle w:val="41"/>
              <w:rPr>
                <w:noProof/>
              </w:rPr>
            </w:pPr>
            <w:r>
              <w:rPr>
                <w:noProof/>
              </w:rPr>
              <w:t>Проектные организации</w:t>
            </w:r>
          </w:p>
          <w:p w:rsidR="004C1229" w:rsidRPr="00D407B2" w:rsidRDefault="004C1229" w:rsidP="004C1229">
            <w:pPr>
              <w:pStyle w:val="a9"/>
              <w:rPr>
                <w:noProof/>
              </w:rPr>
            </w:pPr>
            <w:r>
              <w:rPr>
                <w:noProof/>
              </w:rPr>
              <w:t>2005</w:t>
            </w:r>
            <w:r w:rsidRPr="00D407B2">
              <w:rPr>
                <w:noProof/>
                <w:lang w:bidi="ru-RU"/>
              </w:rPr>
              <w:t xml:space="preserve"> — </w:t>
            </w:r>
            <w:r>
              <w:rPr>
                <w:noProof/>
              </w:rPr>
              <w:t>2017.</w:t>
            </w:r>
          </w:p>
          <w:p w:rsidR="004C1229" w:rsidRPr="00D407B2" w:rsidRDefault="004C1229" w:rsidP="004C1229">
            <w:pPr>
              <w:jc w:val="both"/>
              <w:rPr>
                <w:noProof/>
              </w:rPr>
            </w:pPr>
            <w:r>
              <w:rPr>
                <w:noProof/>
              </w:rPr>
              <w:t>Выорс с рядового  инженера конструктора до главного конструктора. Мои обязанности заключались в составлении математического моделирования поведения здания до планирования и выдаче проектной документации</w:t>
            </w:r>
            <w:r w:rsidRPr="00D407B2">
              <w:rPr>
                <w:noProof/>
                <w:lang w:bidi="ru-RU"/>
              </w:rPr>
              <w:t xml:space="preserve"> </w:t>
            </w:r>
            <w:r>
              <w:rPr>
                <w:noProof/>
                <w:lang w:bidi="ru-RU"/>
              </w:rPr>
              <w:t>заказчику. Проверка расчетов выполненных проектной группой. Принятие основных концепций в проектах. Проведение совещаний.</w:t>
            </w:r>
          </w:p>
          <w:p w:rsidR="004D3011" w:rsidRPr="00D407B2" w:rsidRDefault="004D3011" w:rsidP="00421874">
            <w:pPr>
              <w:rPr>
                <w:noProof/>
              </w:rPr>
            </w:pPr>
          </w:p>
          <w:p w:rsidR="00036450" w:rsidRPr="007268E9" w:rsidRDefault="007268E9" w:rsidP="00421874">
            <w:pPr>
              <w:pStyle w:val="21"/>
              <w:rPr>
                <w:noProof/>
              </w:rPr>
            </w:pPr>
            <w:r>
              <w:rPr>
                <w:noProof/>
              </w:rPr>
              <w:t>Профессиональные навыки</w:t>
            </w:r>
          </w:p>
          <w:p w:rsidR="00036450" w:rsidRDefault="00700976" w:rsidP="00446984">
            <w:pPr>
              <w:jc w:val="both"/>
              <w:rPr>
                <w:noProof/>
              </w:rPr>
            </w:pPr>
            <w:r w:rsidRPr="00700976">
              <w:rPr>
                <w:noProof/>
                <w:lang w:val="en-US"/>
              </w:rPr>
              <w:t>Python</w:t>
            </w:r>
            <w:r w:rsidRPr="00421874">
              <w:rPr>
                <w:noProof/>
              </w:rPr>
              <w:t xml:space="preserve">, </w:t>
            </w:r>
            <w:r>
              <w:rPr>
                <w:noProof/>
                <w:lang w:val="en-US"/>
              </w:rPr>
              <w:t>SQL</w:t>
            </w:r>
            <w:r w:rsidRPr="00421874">
              <w:rPr>
                <w:noProof/>
              </w:rPr>
              <w:t xml:space="preserve">, </w:t>
            </w:r>
            <w:r>
              <w:rPr>
                <w:noProof/>
                <w:lang w:val="en-US"/>
              </w:rPr>
              <w:t>Mongo</w:t>
            </w:r>
            <w:r w:rsidRPr="0042187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DB</w:t>
            </w:r>
            <w:r w:rsidRPr="00421874">
              <w:rPr>
                <w:noProof/>
              </w:rPr>
              <w:t xml:space="preserve">, </w:t>
            </w:r>
            <w:r>
              <w:rPr>
                <w:noProof/>
                <w:lang w:val="en-US"/>
              </w:rPr>
              <w:t>PostgreSQL</w:t>
            </w:r>
            <w:r w:rsidRPr="00421874">
              <w:rPr>
                <w:noProof/>
              </w:rPr>
              <w:t xml:space="preserve">, </w:t>
            </w:r>
            <w:r>
              <w:rPr>
                <w:noProof/>
                <w:lang w:val="en-US"/>
              </w:rPr>
              <w:t>Feature</w:t>
            </w:r>
            <w:r w:rsidRPr="0042187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Engeneering</w:t>
            </w:r>
            <w:r w:rsidRPr="00421874">
              <w:rPr>
                <w:noProof/>
              </w:rPr>
              <w:t>,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  <w:lang w:val="en-US"/>
              </w:rPr>
              <w:t>M</w:t>
            </w:r>
            <w:r w:rsidR="00421874" w:rsidRPr="00421874">
              <w:rPr>
                <w:noProof/>
                <w:lang w:val="en-US"/>
              </w:rPr>
              <w:t>achine </w:t>
            </w:r>
            <w:r w:rsidR="00421874">
              <w:rPr>
                <w:noProof/>
                <w:lang w:val="en-US"/>
              </w:rPr>
              <w:t>L</w:t>
            </w:r>
            <w:r w:rsidR="00421874" w:rsidRPr="00421874">
              <w:rPr>
                <w:noProof/>
                <w:lang w:val="en-US"/>
              </w:rPr>
              <w:t>earning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</w:rPr>
              <w:t>и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</w:rPr>
              <w:t>сопутствующие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</w:rPr>
              <w:t>программы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</w:rPr>
              <w:t>такие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</w:rPr>
              <w:t>как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  <w:lang w:val="en-US"/>
              </w:rPr>
              <w:t>MS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  <w:lang w:val="en-US"/>
              </w:rPr>
              <w:t>office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  <w:lang w:val="en-US"/>
              </w:rPr>
              <w:t>Git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  <w:lang w:val="en-US"/>
              </w:rPr>
              <w:t>Hub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  <w:lang w:val="en-US"/>
              </w:rPr>
              <w:t>Docker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  <w:lang w:val="en-US"/>
              </w:rPr>
              <w:t>Anaconda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  <w:lang w:val="en-US"/>
              </w:rPr>
              <w:t>DBeaver</w:t>
            </w:r>
            <w:r w:rsidR="00421874" w:rsidRPr="00421874">
              <w:rPr>
                <w:noProof/>
              </w:rPr>
              <w:t xml:space="preserve">, </w:t>
            </w:r>
            <w:r w:rsidR="00421874">
              <w:rPr>
                <w:noProof/>
                <w:lang w:val="en-US"/>
              </w:rPr>
              <w:t>Kitemtic</w:t>
            </w:r>
            <w:r w:rsidR="00421874" w:rsidRPr="00421874">
              <w:rPr>
                <w:noProof/>
              </w:rPr>
              <w:t xml:space="preserve"> </w:t>
            </w:r>
            <w:r w:rsidR="00421874">
              <w:rPr>
                <w:noProof/>
              </w:rPr>
              <w:t>и т.д.</w:t>
            </w:r>
          </w:p>
          <w:p w:rsidR="00821EBA" w:rsidRPr="00821EBA" w:rsidRDefault="00821EBA" w:rsidP="00821EBA">
            <w:pPr>
              <w:rPr>
                <w:b/>
                <w:noProof/>
              </w:rPr>
            </w:pPr>
            <w:r w:rsidRPr="00821EBA">
              <w:rPr>
                <w:b/>
                <w:noProof/>
              </w:rPr>
              <w:t>Иностранные языки.</w:t>
            </w:r>
          </w:p>
          <w:p w:rsidR="00821EBA" w:rsidRPr="00421874" w:rsidRDefault="00821EBA" w:rsidP="00821EBA">
            <w:pPr>
              <w:rPr>
                <w:noProof/>
              </w:rPr>
            </w:pPr>
            <w:r>
              <w:rPr>
                <w:noProof/>
              </w:rPr>
              <w:t xml:space="preserve">Английский – </w:t>
            </w:r>
            <w:r>
              <w:rPr>
                <w:noProof/>
                <w:lang w:val="en-US"/>
              </w:rPr>
              <w:t>B</w:t>
            </w:r>
            <w:r w:rsidRPr="00421874">
              <w:rPr>
                <w:noProof/>
              </w:rPr>
              <w:t>1</w:t>
            </w:r>
          </w:p>
          <w:p w:rsidR="00821EBA" w:rsidRPr="00821EBA" w:rsidRDefault="00821EBA" w:rsidP="00821EBA">
            <w:pPr>
              <w:rPr>
                <w:noProof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t xml:space="preserve">Испанский – </w:t>
            </w:r>
            <w:r>
              <w:rPr>
                <w:noProof/>
                <w:lang w:val="en-US"/>
              </w:rPr>
              <w:t>A1</w:t>
            </w:r>
          </w:p>
        </w:tc>
      </w:tr>
    </w:tbl>
    <w:p w:rsidR="0043117B" w:rsidRPr="00421874" w:rsidRDefault="003C7338" w:rsidP="000C45FF">
      <w:pPr>
        <w:tabs>
          <w:tab w:val="left" w:pos="990"/>
        </w:tabs>
        <w:rPr>
          <w:noProof/>
        </w:rPr>
      </w:pPr>
    </w:p>
    <w:sectPr w:rsidR="0043117B" w:rsidRPr="00421874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338" w:rsidRDefault="003C7338" w:rsidP="000C45FF">
      <w:r>
        <w:separator/>
      </w:r>
    </w:p>
  </w:endnote>
  <w:endnote w:type="continuationSeparator" w:id="0">
    <w:p w:rsidR="003C7338" w:rsidRDefault="003C733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338" w:rsidRDefault="003C7338" w:rsidP="000C45FF">
      <w:r>
        <w:separator/>
      </w:r>
    </w:p>
  </w:footnote>
  <w:footnote w:type="continuationSeparator" w:id="0">
    <w:p w:rsidR="003C7338" w:rsidRDefault="003C733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D407B2" w:rsidRDefault="000C45FF" w:rsidP="007B0764">
    <w:pPr>
      <w:pStyle w:val="ac"/>
      <w:tabs>
        <w:tab w:val="clear" w:pos="4680"/>
        <w:tab w:val="clear" w:pos="9360"/>
        <w:tab w:val="left" w:pos="2835"/>
      </w:tabs>
    </w:pPr>
    <w:r w:rsidRPr="00D407B2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posOffset>152400</wp:posOffset>
          </wp:positionH>
          <wp:positionV relativeFrom="paragraph">
            <wp:posOffset>-152400</wp:posOffset>
          </wp:positionV>
          <wp:extent cx="7259320" cy="9855835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320" cy="9855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76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33"/>
    <w:rsid w:val="00036450"/>
    <w:rsid w:val="000618F6"/>
    <w:rsid w:val="00094499"/>
    <w:rsid w:val="000C45FF"/>
    <w:rsid w:val="000E3FD1"/>
    <w:rsid w:val="00112054"/>
    <w:rsid w:val="001424E5"/>
    <w:rsid w:val="001525E1"/>
    <w:rsid w:val="00180329"/>
    <w:rsid w:val="001842C4"/>
    <w:rsid w:val="0019001F"/>
    <w:rsid w:val="001A74A5"/>
    <w:rsid w:val="001B2ABD"/>
    <w:rsid w:val="001E0391"/>
    <w:rsid w:val="001E1759"/>
    <w:rsid w:val="001F1ECC"/>
    <w:rsid w:val="002011F6"/>
    <w:rsid w:val="002400EB"/>
    <w:rsid w:val="00256CF7"/>
    <w:rsid w:val="00281FD5"/>
    <w:rsid w:val="002D3CA3"/>
    <w:rsid w:val="0030481B"/>
    <w:rsid w:val="003156FC"/>
    <w:rsid w:val="003254B5"/>
    <w:rsid w:val="0037121F"/>
    <w:rsid w:val="003767A3"/>
    <w:rsid w:val="00392009"/>
    <w:rsid w:val="003A6B7D"/>
    <w:rsid w:val="003B06CA"/>
    <w:rsid w:val="003C7338"/>
    <w:rsid w:val="004042C4"/>
    <w:rsid w:val="004071FC"/>
    <w:rsid w:val="004142CD"/>
    <w:rsid w:val="00421874"/>
    <w:rsid w:val="00431A87"/>
    <w:rsid w:val="00444F3C"/>
    <w:rsid w:val="00445947"/>
    <w:rsid w:val="00446984"/>
    <w:rsid w:val="004813B3"/>
    <w:rsid w:val="00494FDD"/>
    <w:rsid w:val="00496591"/>
    <w:rsid w:val="004C1229"/>
    <w:rsid w:val="004C63E4"/>
    <w:rsid w:val="004D3011"/>
    <w:rsid w:val="005223F1"/>
    <w:rsid w:val="005262AC"/>
    <w:rsid w:val="005E39D5"/>
    <w:rsid w:val="00600670"/>
    <w:rsid w:val="0062123A"/>
    <w:rsid w:val="00631F71"/>
    <w:rsid w:val="00646E75"/>
    <w:rsid w:val="006771D0"/>
    <w:rsid w:val="00687D8B"/>
    <w:rsid w:val="006E04BA"/>
    <w:rsid w:val="00700976"/>
    <w:rsid w:val="00715FCB"/>
    <w:rsid w:val="007268E9"/>
    <w:rsid w:val="00743101"/>
    <w:rsid w:val="007775E1"/>
    <w:rsid w:val="007867A0"/>
    <w:rsid w:val="007927F5"/>
    <w:rsid w:val="007B0764"/>
    <w:rsid w:val="00802CA0"/>
    <w:rsid w:val="00821EBA"/>
    <w:rsid w:val="008B4D91"/>
    <w:rsid w:val="009260CD"/>
    <w:rsid w:val="00952C25"/>
    <w:rsid w:val="009F729D"/>
    <w:rsid w:val="00A2118D"/>
    <w:rsid w:val="00AD76E2"/>
    <w:rsid w:val="00B20152"/>
    <w:rsid w:val="00B359E4"/>
    <w:rsid w:val="00B36CEB"/>
    <w:rsid w:val="00B57D98"/>
    <w:rsid w:val="00B70850"/>
    <w:rsid w:val="00B75333"/>
    <w:rsid w:val="00BD6D29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C3617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0074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4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5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C4468D"/>
  </w:style>
  <w:style w:type="character" w:styleId="af9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a">
    <w:name w:val="Message Header"/>
    <w:basedOn w:val="a2"/>
    <w:link w:val="afb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b">
    <w:name w:val="Шапка Знак"/>
    <w:basedOn w:val="a3"/>
    <w:link w:val="afa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c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e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table of figures"/>
    <w:basedOn w:val="a2"/>
    <w:next w:val="a2"/>
    <w:uiPriority w:val="99"/>
    <w:semiHidden/>
    <w:unhideWhenUsed/>
    <w:rsid w:val="00C4468D"/>
  </w:style>
  <w:style w:type="paragraph" w:styleId="aff1">
    <w:name w:val="macro"/>
    <w:link w:val="aff2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2">
    <w:name w:val="Текст макроса Знак"/>
    <w:basedOn w:val="a3"/>
    <w:link w:val="aff1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3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4">
    <w:name w:val="endnote text"/>
    <w:basedOn w:val="a2"/>
    <w:link w:val="aff5"/>
    <w:uiPriority w:val="99"/>
    <w:semiHidden/>
    <w:unhideWhenUsed/>
    <w:rsid w:val="00C4468D"/>
    <w:rPr>
      <w:sz w:val="20"/>
      <w:szCs w:val="20"/>
    </w:rPr>
  </w:style>
  <w:style w:type="character" w:customStyle="1" w:styleId="aff5">
    <w:name w:val="Текст концевой сноски Знак"/>
    <w:basedOn w:val="a3"/>
    <w:link w:val="aff4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6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7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8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b">
    <w:name w:val="annotation text"/>
    <w:basedOn w:val="a2"/>
    <w:link w:val="affc"/>
    <w:uiPriority w:val="99"/>
    <w:semiHidden/>
    <w:unhideWhenUsed/>
    <w:rsid w:val="00C4468D"/>
    <w:rPr>
      <w:sz w:val="20"/>
      <w:szCs w:val="20"/>
    </w:rPr>
  </w:style>
  <w:style w:type="character" w:customStyle="1" w:styleId="affc">
    <w:name w:val="Текст примечания Знак"/>
    <w:basedOn w:val="a3"/>
    <w:link w:val="affb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C4468D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0">
    <w:name w:val="Balloon Text"/>
    <w:basedOn w:val="a2"/>
    <w:link w:val="afff1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2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3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5">
    <w:name w:val="Схема документа Знак"/>
    <w:basedOn w:val="a3"/>
    <w:link w:val="afff4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7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9">
    <w:name w:val="Выделенная цитата Знак"/>
    <w:basedOn w:val="a3"/>
    <w:link w:val="afff8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a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b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c">
    <w:name w:val="Body Text"/>
    <w:basedOn w:val="a2"/>
    <w:link w:val="afffd"/>
    <w:uiPriority w:val="99"/>
    <w:semiHidden/>
    <w:unhideWhenUsed/>
    <w:rsid w:val="00C4468D"/>
    <w:pPr>
      <w:spacing w:after="120"/>
    </w:pPr>
  </w:style>
  <w:style w:type="character" w:customStyle="1" w:styleId="afffd">
    <w:name w:val="Основной текст Знак"/>
    <w:basedOn w:val="a3"/>
    <w:link w:val="afff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e">
    <w:name w:val="Body Text Indent"/>
    <w:basedOn w:val="a2"/>
    <w:link w:val="affff"/>
    <w:uiPriority w:val="99"/>
    <w:semiHidden/>
    <w:unhideWhenUsed/>
    <w:rsid w:val="00C4468D"/>
    <w:pPr>
      <w:spacing w:after="120"/>
      <w:ind w:left="360"/>
    </w:pPr>
  </w:style>
  <w:style w:type="character" w:customStyle="1" w:styleId="affff">
    <w:name w:val="Основной текст с отступом Знак"/>
    <w:basedOn w:val="a3"/>
    <w:link w:val="afffe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0">
    <w:name w:val="Body Text First Indent"/>
    <w:basedOn w:val="afffc"/>
    <w:link w:val="affff1"/>
    <w:uiPriority w:val="99"/>
    <w:semiHidden/>
    <w:unhideWhenUsed/>
    <w:rsid w:val="00C4468D"/>
    <w:pPr>
      <w:spacing w:after="0"/>
      <w:ind w:firstLine="360"/>
    </w:pPr>
  </w:style>
  <w:style w:type="character" w:customStyle="1" w:styleId="affff1">
    <w:name w:val="Красная строка Знак"/>
    <w:basedOn w:val="afffd"/>
    <w:link w:val="affff0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e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2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3">
    <w:name w:val="Note Heading"/>
    <w:basedOn w:val="a2"/>
    <w:next w:val="a2"/>
    <w:link w:val="affff4"/>
    <w:uiPriority w:val="99"/>
    <w:semiHidden/>
    <w:unhideWhenUsed/>
    <w:rsid w:val="00C4468D"/>
  </w:style>
  <w:style w:type="character" w:customStyle="1" w:styleId="affff4">
    <w:name w:val="Заголовок записки Знак"/>
    <w:basedOn w:val="a3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5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6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8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9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C4468D"/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c">
    <w:name w:val="Salutation"/>
    <w:basedOn w:val="a2"/>
    <w:next w:val="a2"/>
    <w:link w:val="affffd"/>
    <w:uiPriority w:val="99"/>
    <w:semiHidden/>
    <w:unhideWhenUsed/>
    <w:rsid w:val="00C4468D"/>
  </w:style>
  <w:style w:type="character" w:customStyle="1" w:styleId="affffd">
    <w:name w:val="Приветствие Знак"/>
    <w:basedOn w:val="a3"/>
    <w:link w:val="affffc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e">
    <w:name w:val="Signature"/>
    <w:basedOn w:val="a2"/>
    <w:link w:val="afffff"/>
    <w:uiPriority w:val="99"/>
    <w:semiHidden/>
    <w:unhideWhenUsed/>
    <w:rsid w:val="00C4468D"/>
    <w:pPr>
      <w:ind w:left="4320"/>
    </w:pPr>
  </w:style>
  <w:style w:type="character" w:customStyle="1" w:styleId="afffff">
    <w:name w:val="Подпись Знак"/>
    <w:basedOn w:val="a3"/>
    <w:link w:val="affff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0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1">
    <w:name w:val="Plain Text"/>
    <w:basedOn w:val="a2"/>
    <w:link w:val="afffff2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3">
    <w:name w:val="Closing"/>
    <w:basedOn w:val="a2"/>
    <w:link w:val="afffff4"/>
    <w:uiPriority w:val="99"/>
    <w:semiHidden/>
    <w:unhideWhenUsed/>
    <w:rsid w:val="00C4468D"/>
    <w:pPr>
      <w:ind w:left="4320"/>
    </w:pPr>
  </w:style>
  <w:style w:type="character" w:customStyle="1" w:styleId="afffff4">
    <w:name w:val="Прощание Знак"/>
    <w:basedOn w:val="a3"/>
    <w:link w:val="af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7">
    <w:name w:val="footnote text"/>
    <w:basedOn w:val="a2"/>
    <w:link w:val="afffff8"/>
    <w:uiPriority w:val="99"/>
    <w:semiHidden/>
    <w:unhideWhenUsed/>
    <w:rsid w:val="00C4468D"/>
    <w:rPr>
      <w:sz w:val="20"/>
      <w:szCs w:val="20"/>
    </w:rPr>
  </w:style>
  <w:style w:type="character" w:customStyle="1" w:styleId="afffff8">
    <w:name w:val="Текст сноски Знак"/>
    <w:basedOn w:val="a3"/>
    <w:link w:val="afffff7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9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b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c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d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e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AppData\Roaming\Microsoft\Templates\&#1056;&#1077;&#1079;&#1102;&#1084;&#1077;%20(&#1089;&#1077;&#1088;&#1086;-&#1075;&#1086;&#1083;&#1091;&#1073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85D6ACAC624C4FB96C5543A6292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67B35-4384-4A9C-9017-11A1DAF4BF29}"/>
      </w:docPartPr>
      <w:docPartBody>
        <w:p w:rsidR="00DF077F" w:rsidRDefault="00FC37AA">
          <w:pPr>
            <w:pStyle w:val="2985D6ACAC624C4FB96C5543A6292075"/>
          </w:pPr>
          <w:r w:rsidRPr="00D407B2">
            <w:rPr>
              <w:noProof/>
              <w:lang w:bidi="ru-RU"/>
            </w:rPr>
            <w:t>О себе</w:t>
          </w:r>
        </w:p>
      </w:docPartBody>
    </w:docPart>
    <w:docPart>
      <w:docPartPr>
        <w:name w:val="B0FAF3022FAE4AD09116A89B0F436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BFC96-AF09-46E8-967E-CF01F381098A}"/>
      </w:docPartPr>
      <w:docPartBody>
        <w:p w:rsidR="00DF077F" w:rsidRDefault="00FC37AA">
          <w:pPr>
            <w:pStyle w:val="B0FAF3022FAE4AD09116A89B0F436FD1"/>
          </w:pPr>
          <w:r w:rsidRPr="00D407B2">
            <w:rPr>
              <w:noProof/>
              <w:lang w:bidi="ru-RU"/>
            </w:rPr>
            <w:t>Контактные данные</w:t>
          </w:r>
        </w:p>
      </w:docPartBody>
    </w:docPart>
    <w:docPart>
      <w:docPartPr>
        <w:name w:val="411C9F7BB28344139DE5D59AE5289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7F698-17E6-487A-93DD-EF11D5AF0830}"/>
      </w:docPartPr>
      <w:docPartBody>
        <w:p w:rsidR="00DF077F" w:rsidRDefault="00FC37AA">
          <w:pPr>
            <w:pStyle w:val="411C9F7BB28344139DE5D59AE5289F01"/>
          </w:pPr>
          <w:r w:rsidRPr="00D407B2">
            <w:rPr>
              <w:noProof/>
              <w:lang w:bidi="ru-RU"/>
            </w:rPr>
            <w:t>ТЕЛЕФОН:</w:t>
          </w:r>
        </w:p>
      </w:docPartBody>
    </w:docPart>
    <w:docPart>
      <w:docPartPr>
        <w:name w:val="D9B85F47DB934005AA44FCBF4D230C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EA5F8A-69A6-4F09-8AF0-962495D69683}"/>
      </w:docPartPr>
      <w:docPartBody>
        <w:p w:rsidR="00DF077F" w:rsidRDefault="00FC37AA">
          <w:pPr>
            <w:pStyle w:val="D9B85F47DB934005AA44FCBF4D230C9C"/>
          </w:pPr>
          <w:r w:rsidRPr="00D407B2">
            <w:rPr>
              <w:noProof/>
              <w:lang w:bidi="ru-RU"/>
            </w:rPr>
            <w:t>ЭЛЕКТРОННАЯ ПОЧТА:</w:t>
          </w:r>
        </w:p>
      </w:docPartBody>
    </w:docPart>
    <w:docPart>
      <w:docPartPr>
        <w:name w:val="4E696A0534B24AB7A10336402FA50E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BA9E27-3885-4618-9384-92E094D3371F}"/>
      </w:docPartPr>
      <w:docPartBody>
        <w:p w:rsidR="00DF077F" w:rsidRDefault="00FC37AA">
          <w:pPr>
            <w:pStyle w:val="4E696A0534B24AB7A10336402FA50ED1"/>
          </w:pPr>
          <w:r w:rsidRPr="00D407B2">
            <w:rPr>
              <w:noProof/>
              <w:lang w:bidi="ru-RU"/>
            </w:rPr>
            <w:t>Хобби</w:t>
          </w:r>
        </w:p>
      </w:docPartBody>
    </w:docPart>
    <w:docPart>
      <w:docPartPr>
        <w:name w:val="B4263FEDEF974B858D0D2961BC7B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AC372-C072-4764-B0A4-B268A8FCAFAF}"/>
      </w:docPartPr>
      <w:docPartBody>
        <w:p w:rsidR="00DF077F" w:rsidRDefault="00FC37AA">
          <w:pPr>
            <w:pStyle w:val="B4263FEDEF974B858D0D2961BC7B06E5"/>
          </w:pPr>
          <w:r w:rsidRPr="00D407B2">
            <w:rPr>
              <w:noProof/>
              <w:lang w:bidi="ru-RU"/>
            </w:rPr>
            <w:t>ОБРАЗОВАНИЕ</w:t>
          </w:r>
        </w:p>
      </w:docPartBody>
    </w:docPart>
    <w:docPart>
      <w:docPartPr>
        <w:name w:val="A2FD289E93D341E8A5226559A25FED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325B6E-5826-4CA3-8780-7CE76F297EE7}"/>
      </w:docPartPr>
      <w:docPartBody>
        <w:p w:rsidR="00DF077F" w:rsidRDefault="00FC37AA">
          <w:pPr>
            <w:pStyle w:val="A2FD289E93D341E8A5226559A25FED0C"/>
          </w:pPr>
          <w:r w:rsidRPr="00D407B2">
            <w:rPr>
              <w:noProof/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AA"/>
    <w:rsid w:val="0049443D"/>
    <w:rsid w:val="00DF077F"/>
    <w:rsid w:val="00F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alibri" w:eastAsiaTheme="majorEastAsia" w:hAnsi="Calibri" w:cs="Calibri"/>
      <w:b/>
      <w:bCs/>
      <w:cap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2A327EEC014CB18E3F1F0AE9BC520F">
    <w:name w:val="1D2A327EEC014CB18E3F1F0AE9BC520F"/>
  </w:style>
  <w:style w:type="paragraph" w:customStyle="1" w:styleId="B8306432014440479CE58EA0A0EAD1CB">
    <w:name w:val="B8306432014440479CE58EA0A0EAD1CB"/>
  </w:style>
  <w:style w:type="paragraph" w:customStyle="1" w:styleId="2985D6ACAC624C4FB96C5543A6292075">
    <w:name w:val="2985D6ACAC624C4FB96C5543A6292075"/>
  </w:style>
  <w:style w:type="paragraph" w:customStyle="1" w:styleId="6351A3BD34E94FFF92E31D36578CBCB8">
    <w:name w:val="6351A3BD34E94FFF92E31D36578CBCB8"/>
  </w:style>
  <w:style w:type="paragraph" w:customStyle="1" w:styleId="B0FAF3022FAE4AD09116A89B0F436FD1">
    <w:name w:val="B0FAF3022FAE4AD09116A89B0F436FD1"/>
  </w:style>
  <w:style w:type="paragraph" w:customStyle="1" w:styleId="411C9F7BB28344139DE5D59AE5289F01">
    <w:name w:val="411C9F7BB28344139DE5D59AE5289F01"/>
  </w:style>
  <w:style w:type="paragraph" w:customStyle="1" w:styleId="1775F48DEAF4444F9E10B9CA1229985C">
    <w:name w:val="1775F48DEAF4444F9E10B9CA1229985C"/>
  </w:style>
  <w:style w:type="paragraph" w:customStyle="1" w:styleId="5DE5E4AAD65F4F639A5F7B07E80C5A85">
    <w:name w:val="5DE5E4AAD65F4F639A5F7B07E80C5A85"/>
  </w:style>
  <w:style w:type="paragraph" w:customStyle="1" w:styleId="366F690162C5477BB029B4A5E5DD5F6A">
    <w:name w:val="366F690162C5477BB029B4A5E5DD5F6A"/>
  </w:style>
  <w:style w:type="paragraph" w:customStyle="1" w:styleId="D9B85F47DB934005AA44FCBF4D230C9C">
    <w:name w:val="D9B85F47DB934005AA44FCBF4D230C9C"/>
  </w:style>
  <w:style w:type="character" w:styleId="a3">
    <w:name w:val="Hyperlink"/>
    <w:basedOn w:val="a0"/>
    <w:uiPriority w:val="99"/>
    <w:unhideWhenUsed/>
    <w:rPr>
      <w:rFonts w:ascii="Calibri" w:hAnsi="Calibri" w:cs="Calibri"/>
      <w:color w:val="C45911" w:themeColor="accent2" w:themeShade="BF"/>
      <w:u w:val="single"/>
    </w:rPr>
  </w:style>
  <w:style w:type="paragraph" w:customStyle="1" w:styleId="3926E50B1A7C464982613757BBCD5C5C">
    <w:name w:val="3926E50B1A7C464982613757BBCD5C5C"/>
  </w:style>
  <w:style w:type="paragraph" w:customStyle="1" w:styleId="4E696A0534B24AB7A10336402FA50ED1">
    <w:name w:val="4E696A0534B24AB7A10336402FA50ED1"/>
  </w:style>
  <w:style w:type="paragraph" w:customStyle="1" w:styleId="BAEB98CE3D254EDA983972702544192A">
    <w:name w:val="BAEB98CE3D254EDA983972702544192A"/>
  </w:style>
  <w:style w:type="paragraph" w:customStyle="1" w:styleId="17F454438226448E81590AE8920F3EE0">
    <w:name w:val="17F454438226448E81590AE8920F3EE0"/>
  </w:style>
  <w:style w:type="paragraph" w:customStyle="1" w:styleId="2485376849024B118F4920371D158878">
    <w:name w:val="2485376849024B118F4920371D158878"/>
  </w:style>
  <w:style w:type="paragraph" w:customStyle="1" w:styleId="BB132B61A97F4AE7AED6150FC07FF414">
    <w:name w:val="BB132B61A97F4AE7AED6150FC07FF414"/>
  </w:style>
  <w:style w:type="paragraph" w:customStyle="1" w:styleId="B4263FEDEF974B858D0D2961BC7B06E5">
    <w:name w:val="B4263FEDEF974B858D0D2961BC7B06E5"/>
  </w:style>
  <w:style w:type="paragraph" w:customStyle="1" w:styleId="DB2EF710C7C64A709F830F7D3EC9A5BB">
    <w:name w:val="DB2EF710C7C64A709F830F7D3EC9A5BB"/>
  </w:style>
  <w:style w:type="paragraph" w:customStyle="1" w:styleId="7B5C37076CD143CB999B38DBCB0E4897">
    <w:name w:val="7B5C37076CD143CB999B38DBCB0E4897"/>
  </w:style>
  <w:style w:type="paragraph" w:customStyle="1" w:styleId="94C87774AFEE449E849D52E6CC5D3480">
    <w:name w:val="94C87774AFEE449E849D52E6CC5D3480"/>
  </w:style>
  <w:style w:type="paragraph" w:customStyle="1" w:styleId="108BFE0C059D4DEDB269EA2133BBB146">
    <w:name w:val="108BFE0C059D4DEDB269EA2133BBB146"/>
  </w:style>
  <w:style w:type="paragraph" w:customStyle="1" w:styleId="907EA6730CF74B98B97435B93F95C7DB">
    <w:name w:val="907EA6730CF74B98B97435B93F95C7DB"/>
  </w:style>
  <w:style w:type="paragraph" w:customStyle="1" w:styleId="69846F28B1404D41A14BC3A88490E747">
    <w:name w:val="69846F28B1404D41A14BC3A88490E747"/>
  </w:style>
  <w:style w:type="paragraph" w:customStyle="1" w:styleId="DD0118EF24EC4275932BF145CF50BCCE">
    <w:name w:val="DD0118EF24EC4275932BF145CF50BCCE"/>
  </w:style>
  <w:style w:type="paragraph" w:customStyle="1" w:styleId="2962DBD64CBF4147A5575ED0C0835010">
    <w:name w:val="2962DBD64CBF4147A5575ED0C0835010"/>
  </w:style>
  <w:style w:type="paragraph" w:customStyle="1" w:styleId="A2FD289E93D341E8A5226559A25FED0C">
    <w:name w:val="A2FD289E93D341E8A5226559A25FED0C"/>
  </w:style>
  <w:style w:type="paragraph" w:customStyle="1" w:styleId="F43585EBF10F476B9AE7B8216DD14784">
    <w:name w:val="F43585EBF10F476B9AE7B8216DD14784"/>
  </w:style>
  <w:style w:type="paragraph" w:customStyle="1" w:styleId="E32C62DE199C4DF7A00E36C425C4EA0A">
    <w:name w:val="E32C62DE199C4DF7A00E36C425C4EA0A"/>
  </w:style>
  <w:style w:type="paragraph" w:customStyle="1" w:styleId="C5B74476C87F4D5C9727F740EEF576E4">
    <w:name w:val="C5B74476C87F4D5C9727F740EEF576E4"/>
  </w:style>
  <w:style w:type="paragraph" w:customStyle="1" w:styleId="83F1B53A7B9841569AEABC7BA9A6CED2">
    <w:name w:val="83F1B53A7B9841569AEABC7BA9A6CED2"/>
  </w:style>
  <w:style w:type="paragraph" w:customStyle="1" w:styleId="B48351B42DCB4F2EA3D9A39166565D07">
    <w:name w:val="B48351B42DCB4F2EA3D9A39166565D07"/>
  </w:style>
  <w:style w:type="paragraph" w:customStyle="1" w:styleId="D4C1C2DEC0364329BAA29A8CB877C94F">
    <w:name w:val="D4C1C2DEC0364329BAA29A8CB877C94F"/>
  </w:style>
  <w:style w:type="paragraph" w:customStyle="1" w:styleId="11BAF4F8C3F14F779E805FD0882C5D41">
    <w:name w:val="11BAF4F8C3F14F779E805FD0882C5D41"/>
  </w:style>
  <w:style w:type="paragraph" w:customStyle="1" w:styleId="9B2A0F05B4904FACB8EA1A07D1F94834">
    <w:name w:val="9B2A0F05B4904FACB8EA1A07D1F94834"/>
  </w:style>
  <w:style w:type="paragraph" w:customStyle="1" w:styleId="5310C6C11CA44F019B0DA98AC1BDE03B">
    <w:name w:val="5310C6C11CA44F019B0DA98AC1BDE03B"/>
  </w:style>
  <w:style w:type="paragraph" w:customStyle="1" w:styleId="95E73FDAC17149E5983D2D026550655B">
    <w:name w:val="95E73FDAC17149E5983D2D026550655B"/>
  </w:style>
  <w:style w:type="paragraph" w:customStyle="1" w:styleId="FE1AAAE8F8EF4E79942D1FC38F9CD815">
    <w:name w:val="FE1AAAE8F8EF4E79942D1FC38F9CD815"/>
  </w:style>
  <w:style w:type="paragraph" w:customStyle="1" w:styleId="ED2F5B258AFE47DD911AF5F517252E80">
    <w:name w:val="ED2F5B258AFE47DD911AF5F517252E80"/>
  </w:style>
  <w:style w:type="paragraph" w:customStyle="1" w:styleId="FCB3EA6C6C8B4AFD834106FB9BCB0DE0">
    <w:name w:val="FCB3EA6C6C8B4AFD834106FB9BCB0DE0"/>
  </w:style>
  <w:style w:type="paragraph" w:customStyle="1" w:styleId="FEBBC79BD06D4D7D9BC46D98705E1B69">
    <w:name w:val="FEBBC79BD06D4D7D9BC46D98705E1B69"/>
  </w:style>
  <w:style w:type="paragraph" w:customStyle="1" w:styleId="805BD31542AE468C86438221063EB5F4">
    <w:name w:val="805BD31542AE468C86438221063EB5F4"/>
  </w:style>
  <w:style w:type="character" w:customStyle="1" w:styleId="20">
    <w:name w:val="Заголовок 2 Знак"/>
    <w:basedOn w:val="a0"/>
    <w:link w:val="2"/>
    <w:uiPriority w:val="9"/>
    <w:rPr>
      <w:rFonts w:ascii="Calibri" w:eastAsiaTheme="majorEastAsia" w:hAnsi="Calibri" w:cs="Calibri"/>
      <w:b/>
      <w:bCs/>
      <w:caps/>
      <w:szCs w:val="26"/>
      <w:lang w:eastAsia="ja-JP"/>
    </w:rPr>
  </w:style>
  <w:style w:type="paragraph" w:customStyle="1" w:styleId="B6E62C65A5274A539AF3DDF9F4695EB3">
    <w:name w:val="B6E62C65A5274A539AF3DDF9F4695EB3"/>
  </w:style>
  <w:style w:type="paragraph" w:customStyle="1" w:styleId="449CBB33A66E4333B11A464C021F58E7">
    <w:name w:val="449CBB33A66E4333B11A464C021F58E7"/>
    <w:rsid w:val="00DF077F"/>
  </w:style>
  <w:style w:type="paragraph" w:customStyle="1" w:styleId="244E67E59B6947EC9947D3AC6AC58438">
    <w:name w:val="244E67E59B6947EC9947D3AC6AC58438"/>
    <w:rsid w:val="00DF077F"/>
  </w:style>
  <w:style w:type="paragraph" w:customStyle="1" w:styleId="849070C000904B4796776B3DF8F4B765">
    <w:name w:val="849070C000904B4796776B3DF8F4B765"/>
    <w:rsid w:val="00DF077F"/>
  </w:style>
  <w:style w:type="paragraph" w:customStyle="1" w:styleId="BE0131D9FECF408596ACD5A8B58B3072">
    <w:name w:val="BE0131D9FECF408596ACD5A8B58B3072"/>
    <w:rsid w:val="00DF077F"/>
  </w:style>
  <w:style w:type="paragraph" w:customStyle="1" w:styleId="B0BE59BF367B4122BC8F6F392DB5130B">
    <w:name w:val="B0BE59BF367B4122BC8F6F392DB5130B"/>
    <w:rsid w:val="00DF077F"/>
  </w:style>
  <w:style w:type="paragraph" w:customStyle="1" w:styleId="1155CD641B9749F3A8DDB841AE1F1967">
    <w:name w:val="1155CD641B9749F3A8DDB841AE1F1967"/>
    <w:rsid w:val="00DF077F"/>
  </w:style>
  <w:style w:type="paragraph" w:customStyle="1" w:styleId="0EA1A8C5CA004685983C4A7A9512985A">
    <w:name w:val="0EA1A8C5CA004685983C4A7A9512985A"/>
    <w:rsid w:val="00DF0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(серо-голубое оформление)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2020-08-31T14:46:00Z</dcterms:created>
  <dcterms:modified xsi:type="dcterms:W3CDTF">2020-09-01T09:20:00Z</dcterms:modified>
</cp:coreProperties>
</file>